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3DA" w:rsidRDefault="008A4CFC">
      <w:pPr>
        <w:pStyle w:val="Name"/>
      </w:pPr>
      <w:r>
        <w:t>Jaxon Monson</w:t>
      </w:r>
    </w:p>
    <w:p w:rsidR="00FA63DA" w:rsidRDefault="008A4CFC">
      <w:pPr>
        <w:pStyle w:val="ContactInfo"/>
      </w:pPr>
      <w:r>
        <w:t>9</w:t>
      </w:r>
      <w:r w:rsidR="00B80A58">
        <w:t>706 South Jade Drive, Sandy, Utah / (801)200-4166</w:t>
      </w:r>
      <w:r w:rsidR="009C49E4">
        <w:t xml:space="preserve"> /  </w:t>
      </w:r>
      <w:r w:rsidR="00B80A58">
        <w:t>jaxmono14@gmail.com</w:t>
      </w:r>
    </w:p>
    <w:sdt>
      <w:sdtPr>
        <w:id w:val="-1179423465"/>
        <w:placeholder>
          <w:docPart w:val="CB214E5540417A49BA0732614AD42144"/>
        </w:placeholder>
        <w:temporary/>
        <w:showingPlcHdr/>
        <w15:appearance w15:val="hidden"/>
      </w:sdtPr>
      <w:sdtEndPr/>
      <w:sdtContent>
        <w:p w:rsidR="00FA63DA" w:rsidRDefault="00F2773B">
          <w:pPr>
            <w:pStyle w:val="Heading1"/>
          </w:pPr>
          <w:r>
            <w:t>Objective</w:t>
          </w:r>
        </w:p>
      </w:sdtContent>
    </w:sdt>
    <w:p w:rsidR="00FA63DA" w:rsidRDefault="00AA7F5B" w:rsidP="00AA7F5B">
      <w:pPr>
        <w:pStyle w:val="ListParagraph"/>
        <w:numPr>
          <w:ilvl w:val="0"/>
          <w:numId w:val="16"/>
        </w:numPr>
      </w:pPr>
      <w:r>
        <w:t xml:space="preserve">I want to </w:t>
      </w:r>
      <w:r w:rsidR="00E312D5">
        <w:t>expand my knowledge and gain as much experience as I can in the business world. I will strive to do my best at all times and stay optimistic</w:t>
      </w:r>
      <w:r w:rsidR="00F2773B">
        <w:t>.</w:t>
      </w:r>
    </w:p>
    <w:sdt>
      <w:sdtPr>
        <w:id w:val="1728489637"/>
        <w:placeholder>
          <w:docPart w:val="002C9BBA5E541845A38346F55A25495C"/>
        </w:placeholder>
        <w:temporary/>
        <w:showingPlcHdr/>
        <w15:appearance w15:val="hidden"/>
      </w:sdtPr>
      <w:sdtEndPr/>
      <w:sdtContent>
        <w:p w:rsidR="00FA63DA" w:rsidRDefault="00F2773B">
          <w:pPr>
            <w:pStyle w:val="Heading1"/>
          </w:pPr>
          <w:r>
            <w:t>Experience</w:t>
          </w:r>
        </w:p>
      </w:sdtContent>
    </w:sdt>
    <w:p w:rsidR="00FA63DA" w:rsidRDefault="009C49E4">
      <w:r>
        <w:t>Chick-fil-A Inc.</w:t>
      </w:r>
    </w:p>
    <w:p w:rsidR="00FA63DA" w:rsidRDefault="007417B6">
      <w:r>
        <w:t xml:space="preserve">Manager / March 2016 – Present </w:t>
      </w:r>
    </w:p>
    <w:p w:rsidR="00FA63DA" w:rsidRDefault="00DF4BCD" w:rsidP="00DF4BCD">
      <w:pPr>
        <w:pStyle w:val="ListBullet"/>
      </w:pPr>
      <w:r>
        <w:t xml:space="preserve">I worked for Chick-fil-A before I left on a LDS mission. When I returned Chick-fil-A asked me to return as a manager and to stay and work for them as I go to school. I have been a </w:t>
      </w:r>
      <w:r w:rsidR="001C4143">
        <w:t>shift leader, team leader, and now closing manager for Chick-fil-A</w:t>
      </w:r>
    </w:p>
    <w:p w:rsidR="001C4143" w:rsidRDefault="00DD1D01" w:rsidP="001C4143">
      <w:pPr>
        <w:pStyle w:val="ListBullet"/>
        <w:numPr>
          <w:ilvl w:val="0"/>
          <w:numId w:val="0"/>
        </w:numPr>
        <w:ind w:left="216" w:hanging="216"/>
      </w:pPr>
      <w:r>
        <w:t xml:space="preserve">Caley’s Catering </w:t>
      </w:r>
    </w:p>
    <w:p w:rsidR="00DD1D01" w:rsidRDefault="00DD1D01" w:rsidP="001C4143">
      <w:pPr>
        <w:pStyle w:val="ListBullet"/>
        <w:numPr>
          <w:ilvl w:val="0"/>
          <w:numId w:val="0"/>
        </w:numPr>
        <w:ind w:left="216" w:hanging="216"/>
      </w:pPr>
      <w:r>
        <w:t xml:space="preserve">Manager / </w:t>
      </w:r>
      <w:r w:rsidR="0038663E">
        <w:t xml:space="preserve">January 2018 </w:t>
      </w:r>
      <w:r w:rsidR="006317DC">
        <w:t>–</w:t>
      </w:r>
      <w:r w:rsidR="0038663E">
        <w:t xml:space="preserve"> </w:t>
      </w:r>
      <w:r w:rsidR="006317DC">
        <w:t>July 2018</w:t>
      </w:r>
    </w:p>
    <w:p w:rsidR="006317DC" w:rsidRPr="006317DC" w:rsidRDefault="00E76E47" w:rsidP="006317DC">
      <w:pPr>
        <w:pStyle w:val="ListBullet"/>
        <w:numPr>
          <w:ilvl w:val="0"/>
          <w:numId w:val="15"/>
        </w:numPr>
        <w:rPr>
          <w:color w:val="E3AB47" w:themeColor="accent1"/>
        </w:rPr>
      </w:pPr>
      <w:r>
        <w:rPr>
          <w:color w:val="969691" w:themeColor="accent3"/>
        </w:rPr>
        <w:t xml:space="preserve">My senior year of high school I picked up another job for a catering company in Draper, Utah. I would have to manage events </w:t>
      </w:r>
      <w:r w:rsidR="001649B9">
        <w:rPr>
          <w:color w:val="969691" w:themeColor="accent3"/>
        </w:rPr>
        <w:t xml:space="preserve">anywhere from 100-1000 people. It was a high stress job but I really enjoyed it. </w:t>
      </w:r>
    </w:p>
    <w:p w:rsidR="00FA63DA" w:rsidRDefault="0065400F">
      <w:pPr>
        <w:pStyle w:val="Heading1"/>
      </w:pPr>
      <w:r>
        <w:t xml:space="preserve">Education </w:t>
      </w:r>
    </w:p>
    <w:p w:rsidR="00FA63DA" w:rsidRDefault="0065400F">
      <w:r>
        <w:t xml:space="preserve">I am a </w:t>
      </w:r>
      <w:r w:rsidR="008356FD">
        <w:t xml:space="preserve">sophomore </w:t>
      </w:r>
      <w:r>
        <w:t xml:space="preserve">at Brigham Young University and I am studying </w:t>
      </w:r>
      <w:r w:rsidR="009D645F">
        <w:t xml:space="preserve">business. I graduated high school with a 3.9 GPA and honors. </w:t>
      </w:r>
    </w:p>
    <w:sdt>
      <w:sdtPr>
        <w:id w:val="520597245"/>
        <w:placeholder>
          <w:docPart w:val="ECEE3E81B3075D47AA6517F972E1C4BE"/>
        </w:placeholder>
        <w:temporary/>
        <w:showingPlcHdr/>
        <w15:appearance w15:val="hidden"/>
      </w:sdtPr>
      <w:sdtEndPr/>
      <w:sdtContent>
        <w:p w:rsidR="00FA63DA" w:rsidRDefault="00F2773B">
          <w:pPr>
            <w:pStyle w:val="Heading1"/>
          </w:pPr>
          <w:r>
            <w:t>Awards and Acknowledgements</w:t>
          </w:r>
        </w:p>
      </w:sdtContent>
    </w:sdt>
    <w:p w:rsidR="00FA63DA" w:rsidRDefault="00431ABC" w:rsidP="00431ABC">
      <w:pPr>
        <w:pStyle w:val="ListBullet"/>
      </w:pPr>
      <w:r>
        <w:t xml:space="preserve">I received the Spirit Award in high school given by KSL. </w:t>
      </w:r>
    </w:p>
    <w:p w:rsidR="00A26FE0" w:rsidRDefault="00A26FE0" w:rsidP="00431ABC">
      <w:pPr>
        <w:pStyle w:val="ListBullet"/>
      </w:pPr>
      <w:r>
        <w:t xml:space="preserve">I am an Eagle Scout. </w:t>
      </w:r>
    </w:p>
    <w:p w:rsidR="00431ABC" w:rsidRDefault="00D01DA2" w:rsidP="00431ABC">
      <w:pPr>
        <w:pStyle w:val="ListBullet"/>
      </w:pPr>
      <w:r>
        <w:t>I was the high school basketball team captain.</w:t>
      </w:r>
    </w:p>
    <w:p w:rsidR="00D01DA2" w:rsidRDefault="00D66D55" w:rsidP="00431ABC">
      <w:pPr>
        <w:pStyle w:val="ListBullet"/>
      </w:pPr>
      <w:r>
        <w:t xml:space="preserve">I was chosen by students and teachers to represent my school in a leadership development </w:t>
      </w:r>
      <w:r w:rsidR="0045583D">
        <w:t>conference.</w:t>
      </w:r>
    </w:p>
    <w:sectPr w:rsidR="00D01DA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0CB0" w:rsidRDefault="00A20CB0">
      <w:r>
        <w:separator/>
      </w:r>
    </w:p>
  </w:endnote>
  <w:endnote w:type="continuationSeparator" w:id="0">
    <w:p w:rsidR="00A20CB0" w:rsidRDefault="00A2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3DA" w:rsidRDefault="00F277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0CB0" w:rsidRDefault="00A20CB0">
      <w:r>
        <w:separator/>
      </w:r>
    </w:p>
  </w:footnote>
  <w:footnote w:type="continuationSeparator" w:id="0">
    <w:p w:rsidR="00A20CB0" w:rsidRDefault="00A20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3DA" w:rsidRDefault="00F2773B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B12EB9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3DA" w:rsidRDefault="00F2773B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A63DA" w:rsidRDefault="00FA63D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A63DA" w:rsidRDefault="00FA63D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3F0818"/>
    <w:multiLevelType w:val="hybridMultilevel"/>
    <w:tmpl w:val="7D187848"/>
    <w:lvl w:ilvl="0" w:tplc="FFFFFFFF">
      <w:start w:val="97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05C09"/>
    <w:multiLevelType w:val="hybridMultilevel"/>
    <w:tmpl w:val="2C4A8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E1F6F"/>
    <w:multiLevelType w:val="hybridMultilevel"/>
    <w:tmpl w:val="207E0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FC"/>
    <w:rsid w:val="001649B9"/>
    <w:rsid w:val="001C4143"/>
    <w:rsid w:val="0038663E"/>
    <w:rsid w:val="00431ABC"/>
    <w:rsid w:val="0045583D"/>
    <w:rsid w:val="0057183E"/>
    <w:rsid w:val="006317DC"/>
    <w:rsid w:val="0065400F"/>
    <w:rsid w:val="007417B6"/>
    <w:rsid w:val="008356FD"/>
    <w:rsid w:val="008A4CFC"/>
    <w:rsid w:val="009C49E4"/>
    <w:rsid w:val="009D645F"/>
    <w:rsid w:val="00A20CB0"/>
    <w:rsid w:val="00A26FE0"/>
    <w:rsid w:val="00AA7F5B"/>
    <w:rsid w:val="00B80A58"/>
    <w:rsid w:val="00D01DA2"/>
    <w:rsid w:val="00D66D55"/>
    <w:rsid w:val="00DD1D01"/>
    <w:rsid w:val="00DF4BCD"/>
    <w:rsid w:val="00E312D5"/>
    <w:rsid w:val="00E76E47"/>
    <w:rsid w:val="00F2773B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314E1"/>
  <w15:chartTrackingRefBased/>
  <w15:docId w15:val="{481F8064-20E1-2B45-BE26-8A4D444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902D0C3-0177-F749-A421-3CC86AE49163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214E5540417A49BA0732614AD42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C30A5-3F3C-5146-BE75-FA8E499FBE42}"/>
      </w:docPartPr>
      <w:docPartBody>
        <w:p w:rsidR="00012085" w:rsidRDefault="00B125E5">
          <w:pPr>
            <w:pStyle w:val="CB214E5540417A49BA0732614AD42144"/>
          </w:pPr>
          <w:r>
            <w:t>Objective</w:t>
          </w:r>
        </w:p>
      </w:docPartBody>
    </w:docPart>
    <w:docPart>
      <w:docPartPr>
        <w:name w:val="002C9BBA5E541845A38346F55A254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9F4C7-A3DF-9A4C-98BB-211A72DFB41F}"/>
      </w:docPartPr>
      <w:docPartBody>
        <w:p w:rsidR="00012085" w:rsidRDefault="00B125E5">
          <w:pPr>
            <w:pStyle w:val="002C9BBA5E541845A38346F55A25495C"/>
          </w:pPr>
          <w:r>
            <w:t>Experience</w:t>
          </w:r>
        </w:p>
      </w:docPartBody>
    </w:docPart>
    <w:docPart>
      <w:docPartPr>
        <w:name w:val="ECEE3E81B3075D47AA6517F972E1C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094B-9FC5-414B-AE7A-575DE839606A}"/>
      </w:docPartPr>
      <w:docPartBody>
        <w:p w:rsidR="00012085" w:rsidRDefault="00B125E5">
          <w:pPr>
            <w:pStyle w:val="ECEE3E81B3075D47AA6517F972E1C4BE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85"/>
    <w:rsid w:val="00012085"/>
    <w:rsid w:val="00B1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214E5540417A49BA0732614AD42144">
    <w:name w:val="CB214E5540417A49BA0732614AD42144"/>
  </w:style>
  <w:style w:type="paragraph" w:customStyle="1" w:styleId="002C9BBA5E541845A38346F55A25495C">
    <w:name w:val="002C9BBA5E541845A38346F55A25495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CEE3E81B3075D47AA6517F972E1C4BE">
    <w:name w:val="ECEE3E81B3075D47AA6517F972E1C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42CC-39AB-4D27-8950-7A77C4F72F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%7bD902D0C3-0177-F749-A421-3CC86AE49163%7dtf16392110.dotx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Monson</dc:creator>
  <cp:keywords/>
  <dc:description/>
  <cp:lastModifiedBy>Jaxon Monson</cp:lastModifiedBy>
  <cp:revision>4</cp:revision>
  <dcterms:created xsi:type="dcterms:W3CDTF">2020-10-12T17:45:00Z</dcterms:created>
  <dcterms:modified xsi:type="dcterms:W3CDTF">2021-12-08T06:47:00Z</dcterms:modified>
</cp:coreProperties>
</file>